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62" w:rsidRDefault="006E7C33">
      <w:pPr>
        <w:pStyle w:val="Date"/>
      </w:pPr>
      <w:r>
        <w:t>05/29</w:t>
      </w:r>
    </w:p>
    <w:p w:rsidR="00EB6562" w:rsidRDefault="006E7C33">
      <w:pPr>
        <w:pStyle w:val="Title"/>
      </w:pPr>
      <w:r>
        <w:t>IaC</w:t>
      </w:r>
    </w:p>
    <w:p w:rsidR="00EB6562" w:rsidRDefault="006E7C33">
      <w:pPr>
        <w:pStyle w:val="Heading1"/>
      </w:pPr>
      <w:r>
        <w:t>Infrastructure as Code</w:t>
      </w:r>
    </w:p>
    <w:p w:rsidR="00EB6562" w:rsidRDefault="006E7C33">
      <w:r>
        <w:t xml:space="preserve">Developers or operations teams automatically manage and provision the technology stack for an application through software, rather than using a manual process to configure hardware devices and OS. </w:t>
      </w:r>
    </w:p>
    <w:p w:rsidR="00EB6562" w:rsidRDefault="006E7C33">
      <w:pPr>
        <w:pStyle w:val="Heading2"/>
      </w:pPr>
      <w:r>
        <w:t>Benefits</w:t>
      </w:r>
    </w:p>
    <w:p w:rsidR="006E7C33" w:rsidRDefault="006E7C33" w:rsidP="006E7C33">
      <w:pPr>
        <w:pStyle w:val="Heading3"/>
      </w:pPr>
      <w:r>
        <w:t xml:space="preserve">Developers can use code to provision and deploy resources. </w:t>
      </w:r>
    </w:p>
    <w:p w:rsidR="006E7C33" w:rsidRDefault="006E7C33" w:rsidP="006E7C33">
      <w:pPr>
        <w:pStyle w:val="Heading3"/>
      </w:pPr>
      <w:r>
        <w:t>Go through the version control(git), keep track of the settings change and automated for CI/CD</w:t>
      </w:r>
    </w:p>
    <w:p w:rsidR="006E7C33" w:rsidRDefault="006E7C33" w:rsidP="006E7C33">
      <w:pPr>
        <w:pStyle w:val="Heading3"/>
      </w:pPr>
      <w:r>
        <w:t xml:space="preserve">Easy to generate dev, staging, prod after change few parameters. </w:t>
      </w:r>
    </w:p>
    <w:p w:rsidR="006E7C33" w:rsidRDefault="006E7C33" w:rsidP="006E7C33">
      <w:pPr>
        <w:pStyle w:val="Heading2"/>
        <w:numPr>
          <w:ilvl w:val="0"/>
          <w:numId w:val="0"/>
        </w:numPr>
        <w:ind w:left="720"/>
      </w:pPr>
    </w:p>
    <w:p w:rsidR="006E7C33" w:rsidRDefault="00E92FE3">
      <w:pPr>
        <w:pStyle w:val="Heading2"/>
      </w:pPr>
      <w:r>
        <w:t>CloudFormation</w:t>
      </w:r>
      <w:r w:rsidR="006E7C33">
        <w:t xml:space="preserve"> vs </w:t>
      </w:r>
      <w:proofErr w:type="spellStart"/>
      <w:r w:rsidR="006E7C33">
        <w:t>TerraForm</w:t>
      </w:r>
      <w:proofErr w:type="spellEnd"/>
    </w:p>
    <w:p w:rsidR="006E7C33" w:rsidRDefault="00E92FE3" w:rsidP="006E7C33">
      <w:pPr>
        <w:pStyle w:val="Heading3"/>
      </w:pPr>
      <w:r>
        <w:t>Scope</w:t>
      </w:r>
    </w:p>
    <w:p w:rsidR="00E92FE3" w:rsidRDefault="00E92FE3" w:rsidP="00E92FE3">
      <w:pPr>
        <w:pStyle w:val="Heading3"/>
        <w:numPr>
          <w:ilvl w:val="0"/>
          <w:numId w:val="4"/>
        </w:numPr>
      </w:pPr>
      <w:r>
        <w:t>CloudFormation covers almost all bits and parts of AWS</w:t>
      </w:r>
    </w:p>
    <w:p w:rsidR="00E92FE3" w:rsidRPr="004F7A98" w:rsidRDefault="00E92FE3" w:rsidP="00E92FE3">
      <w:pPr>
        <w:pStyle w:val="Heading3"/>
        <w:numPr>
          <w:ilvl w:val="0"/>
          <w:numId w:val="4"/>
        </w:numPr>
        <w:rPr>
          <w:b/>
        </w:rPr>
      </w:pPr>
      <w:r>
        <w:t>Terraform covers the most important AWS resources</w:t>
      </w:r>
      <w:r w:rsidR="004F7A98">
        <w:t xml:space="preserve">. </w:t>
      </w:r>
      <w:r w:rsidR="004F7A98" w:rsidRPr="004F7A98">
        <w:rPr>
          <w:b/>
        </w:rPr>
        <w:t>Other cloud providers and 3</w:t>
      </w:r>
      <w:r w:rsidR="004F7A98" w:rsidRPr="004F7A98">
        <w:rPr>
          <w:b/>
          <w:vertAlign w:val="superscript"/>
        </w:rPr>
        <w:t>rd</w:t>
      </w:r>
      <w:r w:rsidR="004F7A98" w:rsidRPr="004F7A98">
        <w:rPr>
          <w:b/>
        </w:rPr>
        <w:t xml:space="preserve"> party services are supported as well</w:t>
      </w:r>
    </w:p>
    <w:p w:rsidR="00E92FE3" w:rsidRDefault="00E92FE3" w:rsidP="00E92FE3">
      <w:pPr>
        <w:pStyle w:val="Heading3"/>
        <w:numPr>
          <w:ilvl w:val="0"/>
          <w:numId w:val="0"/>
        </w:numPr>
        <w:ind w:left="1080"/>
      </w:pPr>
    </w:p>
    <w:p w:rsidR="00E92FE3" w:rsidRDefault="00E92FE3" w:rsidP="006E7C33">
      <w:pPr>
        <w:pStyle w:val="Heading3"/>
      </w:pPr>
      <w:r>
        <w:t>License and Support</w:t>
      </w:r>
    </w:p>
    <w:p w:rsidR="00E92FE3" w:rsidRDefault="00E92FE3" w:rsidP="00E92FE3">
      <w:pPr>
        <w:pStyle w:val="Heading3"/>
        <w:numPr>
          <w:ilvl w:val="0"/>
          <w:numId w:val="4"/>
        </w:numPr>
      </w:pPr>
      <w:r>
        <w:t>CloudFormation is a service offer by AWS for free w</w:t>
      </w:r>
      <w:bookmarkStart w:id="0" w:name="_GoBack"/>
      <w:bookmarkEnd w:id="0"/>
      <w:r>
        <w:t>ith support.</w:t>
      </w:r>
    </w:p>
    <w:p w:rsidR="00E92FE3" w:rsidRDefault="00E92FE3" w:rsidP="00E92FE3">
      <w:pPr>
        <w:pStyle w:val="Heading3"/>
        <w:numPr>
          <w:ilvl w:val="0"/>
          <w:numId w:val="4"/>
        </w:numPr>
      </w:pPr>
      <w:r>
        <w:t xml:space="preserve">Open source project. </w:t>
      </w:r>
      <w:proofErr w:type="spellStart"/>
      <w:r>
        <w:t>Hashicorp</w:t>
      </w:r>
      <w:proofErr w:type="spellEnd"/>
      <w:r>
        <w:t xml:space="preserve"> is offering support</w:t>
      </w:r>
    </w:p>
    <w:p w:rsidR="00E92FE3" w:rsidRDefault="00E92FE3" w:rsidP="00E92FE3">
      <w:pPr>
        <w:pStyle w:val="Heading3"/>
        <w:numPr>
          <w:ilvl w:val="0"/>
          <w:numId w:val="0"/>
        </w:numPr>
        <w:ind w:left="1440"/>
      </w:pPr>
    </w:p>
    <w:p w:rsidR="00E92FE3" w:rsidRDefault="00E92FE3" w:rsidP="006E7C33">
      <w:pPr>
        <w:pStyle w:val="Heading3"/>
      </w:pPr>
      <w:r>
        <w:t>Rollback</w:t>
      </w:r>
    </w:p>
    <w:p w:rsidR="00E92FE3" w:rsidRDefault="00E92FE3" w:rsidP="00E92FE3">
      <w:pPr>
        <w:pStyle w:val="Heading3"/>
        <w:numPr>
          <w:ilvl w:val="0"/>
          <w:numId w:val="4"/>
        </w:numPr>
      </w:pPr>
      <w:r>
        <w:t>When CloudFormation fails to modify your infrastructure, it rolls back to the previous working state</w:t>
      </w:r>
    </w:p>
    <w:p w:rsidR="00E92FE3" w:rsidRDefault="00E92FE3" w:rsidP="00E92FE3">
      <w:pPr>
        <w:pStyle w:val="Heading3"/>
        <w:numPr>
          <w:ilvl w:val="0"/>
          <w:numId w:val="4"/>
        </w:numPr>
      </w:pPr>
      <w:r>
        <w:t xml:space="preserve">Terraform does not support rollbacks out of box. </w:t>
      </w:r>
    </w:p>
    <w:p w:rsidR="00E92FE3" w:rsidRDefault="00E92FE3" w:rsidP="00E92FE3">
      <w:pPr>
        <w:pStyle w:val="Heading3"/>
        <w:numPr>
          <w:ilvl w:val="0"/>
          <w:numId w:val="0"/>
        </w:numPr>
        <w:ind w:left="1080"/>
      </w:pPr>
    </w:p>
    <w:p w:rsidR="006E7C33" w:rsidRDefault="006E7C33" w:rsidP="006E7C33">
      <w:pPr>
        <w:pStyle w:val="Heading3"/>
        <w:numPr>
          <w:ilvl w:val="0"/>
          <w:numId w:val="0"/>
        </w:numPr>
      </w:pPr>
    </w:p>
    <w:p w:rsidR="00EB6562" w:rsidRDefault="00EB6562" w:rsidP="00E92FE3">
      <w:pPr>
        <w:ind w:left="0"/>
      </w:pPr>
    </w:p>
    <w:sectPr w:rsidR="00EB6562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A3B" w:rsidRDefault="006D3A3B">
      <w:pPr>
        <w:spacing w:after="0" w:line="240" w:lineRule="auto"/>
      </w:pPr>
      <w:r>
        <w:separator/>
      </w:r>
    </w:p>
    <w:p w:rsidR="006D3A3B" w:rsidRDefault="006D3A3B"/>
  </w:endnote>
  <w:endnote w:type="continuationSeparator" w:id="0">
    <w:p w:rsidR="006D3A3B" w:rsidRDefault="006D3A3B">
      <w:pPr>
        <w:spacing w:after="0" w:line="240" w:lineRule="auto"/>
      </w:pPr>
      <w:r>
        <w:continuationSeparator/>
      </w:r>
    </w:p>
    <w:p w:rsidR="006D3A3B" w:rsidRDefault="006D3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562" w:rsidRDefault="006D3A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A3B" w:rsidRDefault="006D3A3B">
      <w:pPr>
        <w:spacing w:after="0" w:line="240" w:lineRule="auto"/>
      </w:pPr>
      <w:r>
        <w:separator/>
      </w:r>
    </w:p>
    <w:p w:rsidR="006D3A3B" w:rsidRDefault="006D3A3B"/>
  </w:footnote>
  <w:footnote w:type="continuationSeparator" w:id="0">
    <w:p w:rsidR="006D3A3B" w:rsidRDefault="006D3A3B">
      <w:pPr>
        <w:spacing w:after="0" w:line="240" w:lineRule="auto"/>
      </w:pPr>
      <w:r>
        <w:continuationSeparator/>
      </w:r>
    </w:p>
    <w:p w:rsidR="006D3A3B" w:rsidRDefault="006D3A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0F936E9"/>
    <w:multiLevelType w:val="hybridMultilevel"/>
    <w:tmpl w:val="0E067CC6"/>
    <w:lvl w:ilvl="0" w:tplc="26C8462A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C2E08"/>
    <w:multiLevelType w:val="hybridMultilevel"/>
    <w:tmpl w:val="26142A8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33"/>
    <w:rsid w:val="004F7A98"/>
    <w:rsid w:val="006D3A3B"/>
    <w:rsid w:val="006E7C33"/>
    <w:rsid w:val="00E92FE3"/>
    <w:rsid w:val="00EB6562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5AD"/>
  <w15:chartTrackingRefBased/>
  <w15:docId w15:val="{81580491-A70E-A343-9538-3229440C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yang682/Library/Containers/com.microsoft.Word/Data/Library/Application%20Support/Microsoft/Office/16.0/DTS/en-US%7b129EF31D-0ECD-9A40-B544-48AD491577F2%7d/%7bCDB814C4-0483-6B41-A2EA-265675FD7C04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2019-05-29T13:46:00Z</dcterms:created>
  <dcterms:modified xsi:type="dcterms:W3CDTF">2019-05-29T15:17:00Z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